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B88" w:rsidRDefault="00C80C62">
      <w:r w:rsidRPr="00C80C62">
        <w:drawing>
          <wp:inline distT="0" distB="0" distL="0" distR="0" wp14:anchorId="3E28C002" wp14:editId="55EA2CE0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62" w:rsidRDefault="00C80C62">
      <w:r w:rsidRPr="00C80C62">
        <w:drawing>
          <wp:inline distT="0" distB="0" distL="0" distR="0" wp14:anchorId="18CCAB0C" wp14:editId="0402BC31">
            <wp:extent cx="5576928" cy="2281254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928" cy="22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62" w:rsidRDefault="00C80C62">
      <w:r w:rsidRPr="00C80C62">
        <w:drawing>
          <wp:inline distT="0" distB="0" distL="0" distR="0" wp14:anchorId="642CEDEC" wp14:editId="2DBA4DFB">
            <wp:extent cx="3362350" cy="111443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50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62" w:rsidRDefault="00C80C62">
      <w:r w:rsidRPr="00C80C62">
        <w:lastRenderedPageBreak/>
        <w:drawing>
          <wp:inline distT="0" distB="0" distL="0" distR="0" wp14:anchorId="5DDA5874" wp14:editId="03EB8A29">
            <wp:extent cx="4276756" cy="266701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26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62" w:rsidRDefault="00C80C62">
      <w:r w:rsidRPr="00C80C62">
        <w:drawing>
          <wp:inline distT="0" distB="0" distL="0" distR="0" wp14:anchorId="304547DD" wp14:editId="33E2F7B4">
            <wp:extent cx="2876571" cy="100489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10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62" w:rsidRDefault="00C80C62">
      <w:r w:rsidRPr="00C80C62">
        <w:drawing>
          <wp:inline distT="0" distB="0" distL="0" distR="0" wp14:anchorId="4DF17984" wp14:editId="1059BE95">
            <wp:extent cx="2905146" cy="1071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10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62" w:rsidRDefault="00753155">
      <w:r w:rsidRPr="00753155">
        <w:drawing>
          <wp:inline distT="0" distB="0" distL="0" distR="0" wp14:anchorId="0E739BD1" wp14:editId="1E235369">
            <wp:extent cx="5605503" cy="205265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5503" cy="20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55" w:rsidRDefault="00753155">
      <w:r w:rsidRPr="00753155">
        <w:lastRenderedPageBreak/>
        <w:drawing>
          <wp:inline distT="0" distB="0" distL="0" distR="0" wp14:anchorId="7E3A8925" wp14:editId="3AD844B0">
            <wp:extent cx="3014685" cy="1033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685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55" w:rsidRDefault="00753155"/>
    <w:p w:rsidR="00753155" w:rsidRDefault="00FE264E">
      <w:r w:rsidRPr="00FE264E">
        <w:drawing>
          <wp:inline distT="0" distB="0" distL="0" distR="0" wp14:anchorId="2D659AB5" wp14:editId="5C4E3972">
            <wp:extent cx="3005159" cy="110490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159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4E" w:rsidRDefault="00FE264E"/>
    <w:p w:rsidR="00FE264E" w:rsidRDefault="00BF6B88">
      <w:r>
        <w:t xml:space="preserve">// </w:t>
      </w:r>
      <w:r w:rsidR="00106DB6">
        <w:t>(as you can see in my above code)</w:t>
      </w:r>
    </w:p>
    <w:p w:rsidR="00106DB6" w:rsidRDefault="00106DB6">
      <w:r>
        <w:t>// I spent too much time worrying about how to figure out the leap year,</w:t>
      </w:r>
    </w:p>
    <w:p w:rsidR="00106DB6" w:rsidRDefault="00106DB6">
      <w:r>
        <w:t xml:space="preserve">I was only to figure out date changes under about 50 days or </w:t>
      </w:r>
      <w:proofErr w:type="gramStart"/>
      <w:r>
        <w:t>1 month</w:t>
      </w:r>
      <w:proofErr w:type="gramEnd"/>
      <w:r>
        <w:t xml:space="preserve"> changes…</w:t>
      </w:r>
    </w:p>
    <w:p w:rsidR="00106DB6" w:rsidRDefault="00106DB6">
      <w:r>
        <w:t>I just ran out of time.</w:t>
      </w:r>
      <w:bookmarkStart w:id="0" w:name="_GoBack"/>
      <w:bookmarkEnd w:id="0"/>
    </w:p>
    <w:sectPr w:rsidR="0010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B2"/>
    <w:rsid w:val="00106DB6"/>
    <w:rsid w:val="00456CB2"/>
    <w:rsid w:val="004C4964"/>
    <w:rsid w:val="00753155"/>
    <w:rsid w:val="00AE4886"/>
    <w:rsid w:val="00BF6B88"/>
    <w:rsid w:val="00C80C62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AE85"/>
  <w15:chartTrackingRefBased/>
  <w15:docId w15:val="{6E65FD4C-6AAB-47F2-8767-C98E9CF1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DF42A088</Template>
  <TotalTime>13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Paul M.</dc:creator>
  <cp:keywords/>
  <dc:description/>
  <cp:lastModifiedBy>Schultz, Paul M.</cp:lastModifiedBy>
  <cp:revision>6</cp:revision>
  <dcterms:created xsi:type="dcterms:W3CDTF">2020-02-06T21:39:00Z</dcterms:created>
  <dcterms:modified xsi:type="dcterms:W3CDTF">2020-02-06T21:52:00Z</dcterms:modified>
</cp:coreProperties>
</file>